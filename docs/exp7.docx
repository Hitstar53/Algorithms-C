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021A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3139C37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6B7F47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FEACD8" w14:textId="6C4FB2D8" w:rsidR="007E47CF" w:rsidRPr="006A41F0" w:rsidRDefault="00BE36D6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Hatim Sawai</w:t>
            </w:r>
          </w:p>
        </w:tc>
      </w:tr>
      <w:tr w:rsidR="007E47CF" w:rsidRPr="00A44771" w14:paraId="4C7FC21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0BB240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C1FFD1" w14:textId="44F595A9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</w:t>
            </w:r>
            <w:r w:rsidR="00BE36D6">
              <w:rPr>
                <w:rFonts w:ascii="Comic Sans MS" w:eastAsia="Times New Roman" w:hAnsi="Comic Sans MS" w:cs="Times New Roman"/>
                <w:b/>
                <w:bCs/>
              </w:rPr>
              <w:t>08</w:t>
            </w:r>
          </w:p>
        </w:tc>
      </w:tr>
      <w:tr w:rsidR="007E47CF" w:rsidRPr="00A44771" w14:paraId="1C60732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463CB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94B13F" w14:textId="597288BC" w:rsidR="007E47CF" w:rsidRPr="00BE36D6" w:rsidRDefault="00BE36D6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7</w:t>
            </w:r>
          </w:p>
        </w:tc>
      </w:tr>
    </w:tbl>
    <w:p w14:paraId="3B2ECB5B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49E1777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3C2546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2F231C" w14:textId="59B2C873" w:rsidR="007E47CF" w:rsidRDefault="00BE36D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BE36D6">
              <w:rPr>
                <w:rFonts w:ascii="Comic Sans MS" w:eastAsia="Times New Roman" w:hAnsi="Comic Sans MS" w:cs="Times New Roman"/>
                <w:b/>
                <w:bCs/>
              </w:rPr>
              <w:t>To implement Backtracking algorithm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>:</w:t>
            </w:r>
          </w:p>
          <w:p w14:paraId="576E9F48" w14:textId="27784CC3" w:rsidR="00BE36D6" w:rsidRPr="00BE36D6" w:rsidRDefault="00BE36D6" w:rsidP="00BE36D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BE36D6">
              <w:rPr>
                <w:rFonts w:ascii="Comic Sans MS" w:eastAsia="Times New Roman" w:hAnsi="Comic Sans MS" w:cs="Times New Roman"/>
                <w:b/>
                <w:bCs/>
              </w:rPr>
              <w:t>Sum of subsets Problem – Suppose we are given n distinct positive numbers and we desire to find all combinations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</w:t>
            </w:r>
            <w:r w:rsidRPr="00BE36D6">
              <w:rPr>
                <w:rFonts w:ascii="Comic Sans MS" w:eastAsia="Times New Roman" w:hAnsi="Comic Sans MS" w:cs="Times New Roman"/>
                <w:b/>
                <w:bCs/>
              </w:rPr>
              <w:t xml:space="preserve">of these numbers whose sum </w:t>
            </w:r>
            <w:r w:rsidR="004544AE" w:rsidRPr="00BE36D6">
              <w:rPr>
                <w:rFonts w:ascii="Comic Sans MS" w:eastAsia="Times New Roman" w:hAnsi="Comic Sans MS" w:cs="Times New Roman"/>
                <w:b/>
                <w:bCs/>
              </w:rPr>
              <w:t>is</w:t>
            </w:r>
            <w:r w:rsidRPr="00BE36D6">
              <w:rPr>
                <w:rFonts w:ascii="Comic Sans MS" w:eastAsia="Times New Roman" w:hAnsi="Comic Sans MS" w:cs="Times New Roman"/>
                <w:b/>
                <w:bCs/>
              </w:rPr>
              <w:t xml:space="preserve"> m. This is called the sums of subsets problem.</w:t>
            </w:r>
          </w:p>
        </w:tc>
      </w:tr>
      <w:tr w:rsidR="007E47CF" w:rsidRPr="00A44771" w14:paraId="0DCD633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B179DB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9CAE09" w14:textId="369D2110" w:rsidR="007E47CF" w:rsidRPr="00A44771" w:rsidRDefault="004544AE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7A9F97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1.6pt;height:229.2pt">
                  <v:imagedata r:id="rId4" o:title=""/>
                </v:shape>
              </w:pict>
            </w:r>
          </w:p>
        </w:tc>
      </w:tr>
    </w:tbl>
    <w:p w14:paraId="1B631310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6D6"/>
    <w:rsid w:val="004544AE"/>
    <w:rsid w:val="006A41F0"/>
    <w:rsid w:val="007E47CF"/>
    <w:rsid w:val="00915CD8"/>
    <w:rsid w:val="009933A8"/>
    <w:rsid w:val="00A44771"/>
    <w:rsid w:val="00B5444B"/>
    <w:rsid w:val="00BE36D6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6922"/>
  <w15:chartTrackingRefBased/>
  <w15:docId w15:val="{E77D1C53-11DF-49BB-BF96-E57F5035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DAA-v2.dotx</Template>
  <TotalTime>59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2023-04-19T00:22:00Z</dcterms:created>
  <dcterms:modified xsi:type="dcterms:W3CDTF">2023-04-19T01:21:00Z</dcterms:modified>
  <dc:language>en-IN</dc:language>
</cp:coreProperties>
</file>