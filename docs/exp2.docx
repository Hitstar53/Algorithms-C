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D434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582FF8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4A81C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6122DB" w14:textId="2E411E59" w:rsidR="007E47CF" w:rsidRPr="006A41F0" w:rsidRDefault="00CD4C4C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7C596C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92B5D1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55D47E" w14:textId="0E316CD2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CD4C4C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0FACE32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362231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CA79BB" w14:textId="073FF85A" w:rsidR="007E47CF" w:rsidRPr="00CD4C4C" w:rsidRDefault="00CD4C4C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2</w:t>
            </w:r>
          </w:p>
        </w:tc>
      </w:tr>
    </w:tbl>
    <w:p w14:paraId="769368C5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7A6E1510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27355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363A79" w14:textId="273AFE00" w:rsidR="007E47CF" w:rsidRPr="00CD4C4C" w:rsidRDefault="00CD4C4C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CD4C4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 xml:space="preserve">Experiment based on divide and </w:t>
            </w:r>
            <w:proofErr w:type="gramStart"/>
            <w:r w:rsidRPr="00CD4C4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conquer</w:t>
            </w:r>
            <w:proofErr w:type="gramEnd"/>
            <w:r w:rsidRPr="00CD4C4C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 xml:space="preserve"> approach.</w:t>
            </w:r>
          </w:p>
        </w:tc>
      </w:tr>
      <w:tr w:rsidR="007E47CF" w:rsidRPr="00A44771" w14:paraId="642C243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2AF03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4F1D84" w14:textId="5962DA05" w:rsidR="007E47CF" w:rsidRPr="00A44771" w:rsidRDefault="00CD4C4C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2E7482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4pt;height:313.8pt">
                  <v:imagedata r:id="rId4" o:title=""/>
                </v:shape>
              </w:pict>
            </w:r>
          </w:p>
        </w:tc>
      </w:tr>
    </w:tbl>
    <w:p w14:paraId="0C758ACD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C4C"/>
    <w:rsid w:val="006A41F0"/>
    <w:rsid w:val="007E47CF"/>
    <w:rsid w:val="00915CD8"/>
    <w:rsid w:val="009933A8"/>
    <w:rsid w:val="00A44771"/>
    <w:rsid w:val="00B5444B"/>
    <w:rsid w:val="00CD4C4C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17B8"/>
  <w15:chartTrackingRefBased/>
  <w15:docId w15:val="{003A591E-96E8-45FD-AD98-E101671F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2023-02-12T16:26:00Z</dcterms:created>
  <dcterms:modified xsi:type="dcterms:W3CDTF">2023-02-12T16:29:00Z</dcterms:modified>
  <dc:language>en-IN</dc:language>
</cp:coreProperties>
</file>