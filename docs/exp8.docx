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4E15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3FB676BE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3DE62BA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7E775F" w14:textId="0C873E8E" w:rsidR="007E47CF" w:rsidRPr="006A41F0" w:rsidRDefault="00444AC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Hatim Sawai</w:t>
            </w:r>
          </w:p>
        </w:tc>
      </w:tr>
      <w:tr w:rsidR="007E47CF" w:rsidRPr="00A44771" w14:paraId="3739778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5F61AD5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7045FA" w14:textId="314C443C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</w:t>
            </w:r>
            <w:r w:rsidR="00444AC1">
              <w:rPr>
                <w:rFonts w:ascii="Comic Sans MS" w:eastAsia="Times New Roman" w:hAnsi="Comic Sans MS" w:cs="Times New Roman"/>
                <w:b/>
                <w:bCs/>
              </w:rPr>
              <w:t>08</w:t>
            </w:r>
          </w:p>
        </w:tc>
      </w:tr>
      <w:tr w:rsidR="007E47CF" w:rsidRPr="00A44771" w14:paraId="6BEEA71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2ABBC4E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63C7A5" w14:textId="2A7E5CD2" w:rsidR="007E47CF" w:rsidRPr="00444AC1" w:rsidRDefault="00444AC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8</w:t>
            </w:r>
          </w:p>
        </w:tc>
      </w:tr>
    </w:tbl>
    <w:p w14:paraId="3D8DB06B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5ECBB1D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B5D6C1" w14:textId="77777777" w:rsidR="007E47CF" w:rsidRPr="00444AC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44AC1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DFC9ACD" w14:textId="06768D79" w:rsidR="007E47CF" w:rsidRPr="00444AC1" w:rsidRDefault="00444AC1">
            <w:pPr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44AC1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 xml:space="preserve">To implement </w:t>
            </w:r>
            <w:r w:rsidRPr="00444AC1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 xml:space="preserve">a solution to the 15 Puzzle Problem using the </w:t>
            </w:r>
            <w:r w:rsidRPr="00444AC1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 xml:space="preserve">branch and bound </w:t>
            </w:r>
            <w:r w:rsidRPr="00444AC1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strategy.</w:t>
            </w:r>
          </w:p>
        </w:tc>
      </w:tr>
      <w:tr w:rsidR="007E47CF" w:rsidRPr="00A44771" w14:paraId="40FA365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773742E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3CDD15" w14:textId="7DDB10EB" w:rsidR="007E47CF" w:rsidRPr="00A44771" w:rsidRDefault="00444AC1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pict w14:anchorId="6C9CD8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8pt;height:162.6pt">
                  <v:imagedata r:id="rId4" o:title=""/>
                </v:shape>
              </w:pict>
            </w:r>
          </w:p>
        </w:tc>
      </w:tr>
    </w:tbl>
    <w:p w14:paraId="5A035490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4AC1"/>
    <w:rsid w:val="00444AC1"/>
    <w:rsid w:val="006A41F0"/>
    <w:rsid w:val="007E47CF"/>
    <w:rsid w:val="00915CD8"/>
    <w:rsid w:val="009933A8"/>
    <w:rsid w:val="00A44771"/>
    <w:rsid w:val="00B5444B"/>
    <w:rsid w:val="00E669FD"/>
    <w:rsid w:val="00F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94DF"/>
  <w15:chartTrackingRefBased/>
  <w15:docId w15:val="{9A26E8D3-6FFD-4850-AA51-3C69B759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AA-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DAA-v2.dotx</Template>
  <TotalTime>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2023-05-03T03:28:00Z</dcterms:created>
  <dcterms:modified xsi:type="dcterms:W3CDTF">2023-05-03T03:31:00Z</dcterms:modified>
  <dc:language>en-IN</dc:language>
</cp:coreProperties>
</file>