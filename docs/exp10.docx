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4574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612DC0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C259F1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01547C" w14:textId="415B4FF5" w:rsidR="007E47CF" w:rsidRPr="006A41F0" w:rsidRDefault="00F762AB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 w14:paraId="397AC43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0079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7FAF74" w14:textId="1A565F29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F762AB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693B414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C5577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B9CEB1" w14:textId="130AB9C0" w:rsidR="007E47CF" w:rsidRPr="00F762AB" w:rsidRDefault="00F762AB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10</w:t>
            </w:r>
          </w:p>
        </w:tc>
      </w:tr>
    </w:tbl>
    <w:p w14:paraId="2145217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6E91582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2244D8" w14:textId="77777777" w:rsidR="007E47CF" w:rsidRPr="00F762AB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F762AB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B81884" w14:textId="76C6BEF4" w:rsidR="007E47CF" w:rsidRPr="00F762AB" w:rsidRDefault="00F762AB">
            <w:pPr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F762AB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To implement String Matching </w:t>
            </w:r>
            <w:r w:rsidRPr="00F762AB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using the Rabin Karp Algorithm, by selecting a hashing function to avoid spurious hits.</w:t>
            </w:r>
          </w:p>
        </w:tc>
      </w:tr>
      <w:tr w:rsidR="007E47CF" w:rsidRPr="00A44771" w14:paraId="4AECB01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EF554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A6D2AA" w14:textId="6D139D3C" w:rsidR="007E47CF" w:rsidRPr="00A44771" w:rsidRDefault="00F762AB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2FE65A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166.8pt">
                  <v:imagedata r:id="rId4" o:title=""/>
                </v:shape>
              </w:pict>
            </w:r>
          </w:p>
        </w:tc>
      </w:tr>
    </w:tbl>
    <w:p w14:paraId="752CC875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62AB"/>
    <w:rsid w:val="006A41F0"/>
    <w:rsid w:val="007E47CF"/>
    <w:rsid w:val="00915CD8"/>
    <w:rsid w:val="009933A8"/>
    <w:rsid w:val="00A44771"/>
    <w:rsid w:val="00B5444B"/>
    <w:rsid w:val="00E669FD"/>
    <w:rsid w:val="00F51FEF"/>
    <w:rsid w:val="00F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0D9A"/>
  <w15:chartTrackingRefBased/>
  <w15:docId w15:val="{AD321FF7-E597-40D8-B380-BD52EE6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2023-05-03T03:41:00Z</dcterms:created>
  <dcterms:modified xsi:type="dcterms:W3CDTF">2023-05-03T03:44:00Z</dcterms:modified>
  <dc:language>en-IN</dc:language>
</cp:coreProperties>
</file>