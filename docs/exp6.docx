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C26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2F6621E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14796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827242" w14:textId="24D75AEC" w:rsidR="007E47CF" w:rsidRPr="006A41F0" w:rsidRDefault="004B7C85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 w14:paraId="2AFD8AD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2F38D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A36F9C" w14:textId="2C7B94A8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4B7C85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13ED0FD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C330E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387BAA" w14:textId="7F38C761" w:rsidR="007E47CF" w:rsidRPr="004B7C85" w:rsidRDefault="004B7C85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6</w:t>
            </w:r>
          </w:p>
        </w:tc>
      </w:tr>
    </w:tbl>
    <w:p w14:paraId="0886425E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4DB3E4E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ACC2A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F46474" w14:textId="77777777" w:rsidR="004B7C85" w:rsidRDefault="004B7C85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4B7C85">
              <w:rPr>
                <w:rFonts w:ascii="Comic Sans MS" w:eastAsia="Times New Roman" w:hAnsi="Comic Sans MS" w:cs="Times New Roman"/>
                <w:b/>
                <w:bCs/>
              </w:rPr>
              <w:t>Experiment based on graph Algorithms</w:t>
            </w:r>
            <w:r w:rsidRPr="004B7C85">
              <w:rPr>
                <w:rFonts w:ascii="Comic Sans MS" w:eastAsia="Times New Roman" w:hAnsi="Comic Sans MS" w:cs="Times New Roman"/>
                <w:b/>
                <w:bCs/>
              </w:rPr>
              <w:t xml:space="preserve">: </w:t>
            </w:r>
          </w:p>
          <w:p w14:paraId="7BB4447A" w14:textId="61894A4D" w:rsidR="007E47CF" w:rsidRPr="004B7C85" w:rsidRDefault="004B7C85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4B7C85">
              <w:rPr>
                <w:rFonts w:ascii="Comic Sans MS" w:eastAsia="Times New Roman" w:hAnsi="Comic Sans MS" w:cs="Times New Roman"/>
                <w:b/>
                <w:bCs/>
              </w:rPr>
              <w:t>Implement Dijkstra’s Algorithm and Bellman Ford Algorithm to find single source shortest path.</w:t>
            </w:r>
          </w:p>
        </w:tc>
      </w:tr>
      <w:tr w:rsidR="007E47CF" w:rsidRPr="00A44771" w14:paraId="53852A5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61FB18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EA7487" w14:textId="7255BBF0" w:rsidR="007E47CF" w:rsidRPr="00A44771" w:rsidRDefault="00D722CB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36A3BE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1.4pt;height:223.8pt">
                  <v:imagedata r:id="rId4" o:title=""/>
                </v:shape>
              </w:pict>
            </w:r>
          </w:p>
        </w:tc>
      </w:tr>
    </w:tbl>
    <w:p w14:paraId="36B660D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C85"/>
    <w:rsid w:val="004B7C85"/>
    <w:rsid w:val="006A41F0"/>
    <w:rsid w:val="007E47CF"/>
    <w:rsid w:val="00915CD8"/>
    <w:rsid w:val="009933A8"/>
    <w:rsid w:val="00A44771"/>
    <w:rsid w:val="00B5444B"/>
    <w:rsid w:val="00D722C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20AE"/>
  <w15:chartTrackingRefBased/>
  <w15:docId w15:val="{D2D60F3A-53C6-4DDB-90FA-8EEA0AA3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2023-04-10T01:53:00Z</dcterms:created>
  <dcterms:modified xsi:type="dcterms:W3CDTF">2023-04-10T02:06:00Z</dcterms:modified>
  <dc:language>en-IN</dc:language>
</cp:coreProperties>
</file>