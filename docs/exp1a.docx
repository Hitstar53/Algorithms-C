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4A61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5FFCF7B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8113B2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DD972A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2D69AD6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B79F3E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64C1BF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3B85496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A2D38C8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E822A1" w14:textId="7F11FA0A" w:rsidR="007E47CF" w:rsidRPr="00B96B6C" w:rsidRDefault="00B96B6C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B96B6C">
              <w:rPr>
                <w:rFonts w:ascii="Comic Sans MS" w:eastAsia="Times New Roman" w:hAnsi="Comic Sans MS" w:cs="Times New Roman"/>
                <w:b/>
                <w:bCs/>
              </w:rPr>
              <w:t>1-A</w:t>
            </w:r>
          </w:p>
        </w:tc>
      </w:tr>
    </w:tbl>
    <w:p w14:paraId="035D3F13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13"/>
        <w:gridCol w:w="9522"/>
      </w:tblGrid>
      <w:tr w:rsidR="007E47CF" w:rsidRPr="00A44771" w14:paraId="29E11F6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4962CB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5FC3A3" w14:textId="0F9C5FEC" w:rsidR="007E47CF" w:rsidRPr="00B96B6C" w:rsidRDefault="00B96B6C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B96B6C">
              <w:rPr>
                <w:rFonts w:ascii="Comic Sans MS" w:eastAsia="Times New Roman" w:hAnsi="Comic Sans MS" w:cs="Times New Roman"/>
                <w:b/>
                <w:bCs/>
              </w:rPr>
              <w:t>To implement the various functions e.g. linear, non-linear, quadratic, exponential etc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>.</w:t>
            </w:r>
          </w:p>
        </w:tc>
      </w:tr>
      <w:tr w:rsidR="007E47CF" w:rsidRPr="00A44771" w14:paraId="08D7400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90F21A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FA49AE7" w14:textId="0797295F" w:rsidR="007E47CF" w:rsidRPr="00A44771" w:rsidRDefault="00CF07C6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7D6308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6.8pt;height:330pt">
                  <v:imagedata r:id="rId4" o:title=""/>
                </v:shape>
              </w:pict>
            </w:r>
          </w:p>
        </w:tc>
      </w:tr>
    </w:tbl>
    <w:p w14:paraId="44BFF12F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6B6C"/>
    <w:rsid w:val="007E47CF"/>
    <w:rsid w:val="00915CD8"/>
    <w:rsid w:val="009933A8"/>
    <w:rsid w:val="00A44771"/>
    <w:rsid w:val="00B5444B"/>
    <w:rsid w:val="00B96B6C"/>
    <w:rsid w:val="00CF07C6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5B72"/>
  <w15:chartTrackingRefBased/>
  <w15:docId w15:val="{A86836F8-D31C-49DD-A2EE-C54F62F4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DAA_template.dotx</Template>
  <TotalTime>101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2023-01-30T14:31:00Z</dcterms:created>
  <dcterms:modified xsi:type="dcterms:W3CDTF">2023-01-30T16:14:00Z</dcterms:modified>
  <dc:language>en-IN</dc:language>
</cp:coreProperties>
</file>