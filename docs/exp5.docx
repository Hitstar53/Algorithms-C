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DCC06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:rsidRPr="00A44771" w14:paraId="30B143AB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1C8CD09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F6E975A" w14:textId="1806F304" w:rsidR="007E47CF" w:rsidRPr="006A41F0" w:rsidRDefault="003A4C2F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Hatim Yusuf Sawai</w:t>
            </w:r>
          </w:p>
        </w:tc>
      </w:tr>
      <w:tr w:rsidR="007E47CF" w:rsidRPr="00A44771" w14:paraId="16650C59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B7DC726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34DAFFB" w14:textId="116CDD71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20213001</w:t>
            </w:r>
            <w:r w:rsidR="003A4C2F">
              <w:rPr>
                <w:rFonts w:ascii="Comic Sans MS" w:eastAsia="Times New Roman" w:hAnsi="Comic Sans MS" w:cs="Times New Roman"/>
                <w:b/>
                <w:bCs/>
              </w:rPr>
              <w:t>08</w:t>
            </w:r>
          </w:p>
        </w:tc>
      </w:tr>
      <w:tr w:rsidR="007E47CF" w:rsidRPr="00A44771" w14:paraId="272AD401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D9775D8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690AC31" w14:textId="0A170A82" w:rsidR="007E47CF" w:rsidRPr="003A4C2F" w:rsidRDefault="003A4C2F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5</w:t>
            </w:r>
          </w:p>
        </w:tc>
      </w:tr>
    </w:tbl>
    <w:p w14:paraId="3113FC1C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E47CF" w:rsidRPr="00A44771" w14:paraId="71841AB7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6BB9E87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6BD9183" w14:textId="5EF4B584" w:rsidR="007E47CF" w:rsidRPr="003A4C2F" w:rsidRDefault="003A4C2F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3A4C2F">
              <w:rPr>
                <w:rFonts w:ascii="Comic Sans MS" w:eastAsia="Times New Roman" w:hAnsi="Comic Sans MS" w:cs="Times New Roman"/>
                <w:b/>
                <w:bCs/>
              </w:rPr>
              <w:t>To implement a given problem using greedy approach.</w:t>
            </w:r>
          </w:p>
        </w:tc>
      </w:tr>
      <w:tr w:rsidR="007E47CF" w:rsidRPr="00A44771" w14:paraId="6C778096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401CD4C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42DCF54" w14:textId="18AA69AF" w:rsidR="007E47CF" w:rsidRPr="00A44771" w:rsidRDefault="002711A0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pict w14:anchorId="6C0946F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2.8pt;height:245.4pt">
                  <v:imagedata r:id="rId4" o:title=""/>
                </v:shape>
              </w:pict>
            </w:r>
          </w:p>
        </w:tc>
      </w:tr>
    </w:tbl>
    <w:p w14:paraId="3F8CE7BD" w14:textId="77777777" w:rsidR="007E47CF" w:rsidRPr="00A44771" w:rsidRDefault="007E47CF">
      <w:pPr>
        <w:rPr>
          <w:rFonts w:ascii="Comic Sans MS" w:hAnsi="Comic Sans MS"/>
        </w:rPr>
      </w:pPr>
    </w:p>
    <w:sectPr w:rsidR="007E47CF" w:rsidRPr="00A44771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4C2F"/>
    <w:rsid w:val="002711A0"/>
    <w:rsid w:val="003A4C2F"/>
    <w:rsid w:val="006A41F0"/>
    <w:rsid w:val="007E47CF"/>
    <w:rsid w:val="00915CD8"/>
    <w:rsid w:val="009933A8"/>
    <w:rsid w:val="00A44771"/>
    <w:rsid w:val="00B5444B"/>
    <w:rsid w:val="00E669FD"/>
    <w:rsid w:val="00F5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7E609"/>
  <w15:chartTrackingRefBased/>
  <w15:docId w15:val="{D11513E5-B3C9-402C-BC49-2B469F50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im\OneDrive\Documents\Custom%20Office%20Templates\DAA-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DAA-v2.dotx</Template>
  <TotalTime>12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Sawai</dc:creator>
  <cp:keywords/>
  <cp:lastModifiedBy>Hatim Sawai</cp:lastModifiedBy>
  <cp:revision>2</cp:revision>
  <dcterms:created xsi:type="dcterms:W3CDTF">2023-04-02T23:37:00Z</dcterms:created>
  <dcterms:modified xsi:type="dcterms:W3CDTF">2023-04-02T23:49:00Z</dcterms:modified>
  <dc:language>en-IN</dc:language>
</cp:coreProperties>
</file>