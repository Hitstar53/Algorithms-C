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E940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66EB877E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7D41664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E6BC182" w14:textId="5606E934" w:rsidR="007E47CF" w:rsidRPr="006A41F0" w:rsidRDefault="00DA3D42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4928580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4B9E2DC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A40F5F4" w14:textId="735A2349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</w:t>
            </w:r>
            <w:r w:rsidR="00DA3D42">
              <w:rPr>
                <w:rFonts w:ascii="Comic Sans MS" w:eastAsia="Times New Roman" w:hAnsi="Comic Sans MS" w:cs="Times New Roman"/>
                <w:b/>
                <w:bCs/>
              </w:rPr>
              <w:t>08</w:t>
            </w:r>
          </w:p>
        </w:tc>
      </w:tr>
      <w:tr w:rsidR="007E47CF" w:rsidRPr="00A44771" w14:paraId="58CEF848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BC4C0FB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62C33E0" w14:textId="24CD1942" w:rsidR="007E47CF" w:rsidRPr="00DA3D42" w:rsidRDefault="00DA3D42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1-b</w:t>
            </w:r>
          </w:p>
        </w:tc>
      </w:tr>
    </w:tbl>
    <w:p w14:paraId="1717CF2E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0800537E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773D634" w14:textId="77777777" w:rsidR="007E47CF" w:rsidRPr="00DA3D42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</w:pPr>
            <w:r w:rsidRPr="00DA3D42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1ED4F1A" w14:textId="7E467C71" w:rsidR="007E47CF" w:rsidRPr="00DA3D42" w:rsidRDefault="00DA3D42">
            <w:pPr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</w:rPr>
            </w:pPr>
            <w:r w:rsidRPr="00DA3D42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</w:rPr>
              <w:t>Experiment on finding the running time of an algorithm.</w:t>
            </w:r>
          </w:p>
        </w:tc>
      </w:tr>
      <w:tr w:rsidR="007E47CF" w:rsidRPr="00A44771" w14:paraId="2D90D803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F8FC15A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8F94320" w14:textId="1B0B8A80" w:rsidR="007E47CF" w:rsidRPr="00A44771" w:rsidRDefault="00DA3D42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pict w14:anchorId="17DA13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357.6pt;height:308.4pt">
                  <v:imagedata r:id="rId4" o:title=""/>
                </v:shape>
              </w:pict>
            </w:r>
          </w:p>
        </w:tc>
      </w:tr>
    </w:tbl>
    <w:p w14:paraId="28BBC1D2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3D42"/>
    <w:rsid w:val="006A41F0"/>
    <w:rsid w:val="007E47CF"/>
    <w:rsid w:val="00915CD8"/>
    <w:rsid w:val="009933A8"/>
    <w:rsid w:val="00A44771"/>
    <w:rsid w:val="00B5444B"/>
    <w:rsid w:val="00DA3D42"/>
    <w:rsid w:val="00E669FD"/>
    <w:rsid w:val="00F5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B748"/>
  <w15:chartTrackingRefBased/>
  <w15:docId w15:val="{5B680D7D-139E-4D8C-BB3F-06E65D10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DAA-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DAA-v2.dotx</Template>
  <TotalTime>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2</cp:revision>
  <dcterms:created xsi:type="dcterms:W3CDTF">2023-02-05T14:18:00Z</dcterms:created>
  <dcterms:modified xsi:type="dcterms:W3CDTF">2023-02-05T14:20:00Z</dcterms:modified>
  <dc:language>en-IN</dc:language>
</cp:coreProperties>
</file>