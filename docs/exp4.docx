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F6C0D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6959DA6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3713DAF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A58524B" w14:textId="589206C0" w:rsidR="007E47CF" w:rsidRPr="006A41F0" w:rsidRDefault="005712BF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0461EEFD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71D062D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F82B4E0" w14:textId="6D613A4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</w:t>
            </w:r>
            <w:r w:rsidR="005712BF">
              <w:rPr>
                <w:rFonts w:ascii="Comic Sans MS" w:eastAsia="Times New Roman" w:hAnsi="Comic Sans MS" w:cs="Times New Roman"/>
                <w:b/>
                <w:bCs/>
              </w:rPr>
              <w:t>08</w:t>
            </w:r>
          </w:p>
        </w:tc>
      </w:tr>
      <w:tr w:rsidR="007E47CF" w:rsidRPr="00A44771" w14:paraId="18F97F8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C1A0BE5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E471B92" w14:textId="261F19D9" w:rsidR="007E47CF" w:rsidRPr="005712BF" w:rsidRDefault="005712BF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4</w:t>
            </w:r>
          </w:p>
        </w:tc>
      </w:tr>
    </w:tbl>
    <w:p w14:paraId="369EA042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1C734D9F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E76D69E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0147904" w14:textId="39476476" w:rsidR="007E47CF" w:rsidRPr="005712BF" w:rsidRDefault="005712BF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5712BF">
              <w:rPr>
                <w:rFonts w:ascii="Comic Sans MS" w:eastAsia="Times New Roman" w:hAnsi="Comic Sans MS" w:cs="Times New Roman"/>
                <w:b/>
                <w:bCs/>
              </w:rPr>
              <w:t>Implement Matrix chain multiplication using dynamic programming approach in c</w:t>
            </w:r>
          </w:p>
        </w:tc>
      </w:tr>
      <w:tr w:rsidR="007E47CF" w:rsidRPr="00A44771" w14:paraId="719A54E1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E7584F6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D7A8DAF" w14:textId="0FA1D6C5" w:rsidR="007E47CF" w:rsidRPr="00A44771" w:rsidRDefault="00D875AB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pict w14:anchorId="01703D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5pt;height:197.4pt">
                  <v:imagedata r:id="rId4" o:title=""/>
                </v:shape>
              </w:pict>
            </w:r>
          </w:p>
        </w:tc>
      </w:tr>
    </w:tbl>
    <w:p w14:paraId="48B72191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12BF"/>
    <w:rsid w:val="005712BF"/>
    <w:rsid w:val="006A41F0"/>
    <w:rsid w:val="007E47CF"/>
    <w:rsid w:val="00915CD8"/>
    <w:rsid w:val="009933A8"/>
    <w:rsid w:val="00A44771"/>
    <w:rsid w:val="00B5444B"/>
    <w:rsid w:val="00D875AB"/>
    <w:rsid w:val="00E669FD"/>
    <w:rsid w:val="00F5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D075"/>
  <w15:chartTrackingRefBased/>
  <w15:docId w15:val="{6B529BF1-9970-42CA-A273-572C2480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DAA-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DAA-v2.dotx</Template>
  <TotalTime>21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2</cp:revision>
  <dcterms:created xsi:type="dcterms:W3CDTF">2023-03-28T01:09:00Z</dcterms:created>
  <dcterms:modified xsi:type="dcterms:W3CDTF">2023-03-28T01:30:00Z</dcterms:modified>
  <dc:language>en-IN</dc:language>
</cp:coreProperties>
</file>